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C4D6" w14:textId="37D89DE5" w:rsidR="002B77D5" w:rsidRDefault="0095712C" w:rsidP="007B5E7F">
      <w:pPr>
        <w:pStyle w:val="perus"/>
        <w:rPr>
          <w:szCs w:val="24"/>
        </w:rPr>
      </w:pPr>
      <w:r>
        <w:rPr>
          <w:szCs w:val="24"/>
        </w:rPr>
        <w:t>Teron Läksyt Vol 1.</w:t>
      </w:r>
    </w:p>
    <w:p w14:paraId="0C2E19F5" w14:textId="0CC50D0C" w:rsidR="0095712C" w:rsidRDefault="0095712C" w:rsidP="007B5E7F">
      <w:pPr>
        <w:pStyle w:val="perus"/>
        <w:rPr>
          <w:szCs w:val="24"/>
        </w:rPr>
      </w:pPr>
    </w:p>
    <w:p w14:paraId="7E924738" w14:textId="2132AAB0" w:rsidR="0095712C" w:rsidRDefault="0095712C" w:rsidP="007B5E7F">
      <w:pPr>
        <w:pStyle w:val="perus"/>
        <w:rPr>
          <w:szCs w:val="24"/>
        </w:rPr>
      </w:pPr>
      <w:r>
        <w:rPr>
          <w:szCs w:val="24"/>
        </w:rPr>
        <w:t>Karvinen 2021: Salt Run Command Locally</w:t>
      </w:r>
    </w:p>
    <w:p w14:paraId="2FCADDA8" w14:textId="24DA1FD9" w:rsidR="0095712C" w:rsidRDefault="0095712C" w:rsidP="007B5E7F">
      <w:pPr>
        <w:pStyle w:val="perus"/>
        <w:rPr>
          <w:szCs w:val="24"/>
        </w:rPr>
      </w:pPr>
    </w:p>
    <w:p w14:paraId="5F049096" w14:textId="53A9DD29" w:rsidR="0095712C" w:rsidRDefault="0095712C" w:rsidP="0095712C">
      <w:pPr>
        <w:pStyle w:val="perus"/>
        <w:numPr>
          <w:ilvl w:val="0"/>
          <w:numId w:val="4"/>
        </w:numPr>
        <w:rPr>
          <w:szCs w:val="24"/>
          <w:lang w:val="fi-FI"/>
        </w:rPr>
      </w:pPr>
      <w:r w:rsidRPr="0095712C">
        <w:rPr>
          <w:szCs w:val="24"/>
          <w:lang w:val="fi-FI"/>
        </w:rPr>
        <w:t>Saltin avulla voidaan hallita t</w:t>
      </w:r>
      <w:r>
        <w:rPr>
          <w:szCs w:val="24"/>
          <w:lang w:val="fi-FI"/>
        </w:rPr>
        <w:t>ietokoneita</w:t>
      </w:r>
    </w:p>
    <w:p w14:paraId="469009C5" w14:textId="38348E75" w:rsidR="0095712C" w:rsidRDefault="0095712C" w:rsidP="0095712C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Salt komentojen paikallinen ajo on käytännöllistä esimerkiksi. harjoitteluun ja testaamiseen</w:t>
      </w:r>
    </w:p>
    <w:p w14:paraId="534A0335" w14:textId="0F1E01BA" w:rsidR="0095712C" w:rsidRPr="0095712C" w:rsidRDefault="0095712C" w:rsidP="0095712C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 xml:space="preserve">Tärkeimmät tilafunktiot ovat </w:t>
      </w:r>
      <w:proofErr w:type="gramStart"/>
      <w:r>
        <w:rPr>
          <w:szCs w:val="24"/>
          <w:lang w:val="fi-FI"/>
        </w:rPr>
        <w:t>pkg,file</w:t>
      </w:r>
      <w:proofErr w:type="gramEnd"/>
      <w:r>
        <w:rPr>
          <w:szCs w:val="24"/>
          <w:lang w:val="fi-FI"/>
        </w:rPr>
        <w:t>, service, user ja cmd</w:t>
      </w:r>
    </w:p>
    <w:p w14:paraId="0AA68752" w14:textId="47CD83CA" w:rsidR="0095712C" w:rsidRDefault="0095712C" w:rsidP="0095712C">
      <w:pPr>
        <w:pStyle w:val="perus"/>
        <w:numPr>
          <w:ilvl w:val="0"/>
          <w:numId w:val="4"/>
        </w:numPr>
        <w:rPr>
          <w:szCs w:val="24"/>
          <w:lang w:val="fi-FI"/>
        </w:rPr>
      </w:pPr>
      <w:r w:rsidRPr="0095712C">
        <w:rPr>
          <w:szCs w:val="24"/>
          <w:lang w:val="fi-FI"/>
        </w:rPr>
        <w:t>pkg:llä asennetaan erilaisia ohjelmistoja</w:t>
      </w:r>
      <w:r>
        <w:rPr>
          <w:szCs w:val="24"/>
          <w:lang w:val="fi-FI"/>
        </w:rPr>
        <w:t xml:space="preserve"> ja file:llä hallitaan tiedostoja</w:t>
      </w:r>
    </w:p>
    <w:p w14:paraId="3245C61C" w14:textId="6FA0A9D1" w:rsidR="0095712C" w:rsidRDefault="0095712C" w:rsidP="0095712C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service:llä hallitaan palveluita ja user:llä käyttäjiä</w:t>
      </w:r>
    </w:p>
    <w:p w14:paraId="019F9CC2" w14:textId="4695737D" w:rsidR="0095712C" w:rsidRDefault="0095712C" w:rsidP="0095712C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cmd.run:lla ajetaan komentoja, kommennon oltava idempotentti ja ajettava vain tarvittaessa</w:t>
      </w:r>
    </w:p>
    <w:p w14:paraId="6E7C4CD0" w14:textId="037ED5FF" w:rsidR="0095712C" w:rsidRDefault="0095712C" w:rsidP="0095712C">
      <w:pPr>
        <w:pStyle w:val="perus"/>
        <w:rPr>
          <w:szCs w:val="24"/>
          <w:lang w:val="fi-FI"/>
        </w:rPr>
      </w:pPr>
    </w:p>
    <w:p w14:paraId="33E441D3" w14:textId="711C0FDF" w:rsidR="0095712C" w:rsidRDefault="0095712C" w:rsidP="0095712C">
      <w:pPr>
        <w:pStyle w:val="perus"/>
        <w:rPr>
          <w:szCs w:val="24"/>
          <w:lang w:val="fi-FI"/>
        </w:rPr>
      </w:pPr>
      <w:r>
        <w:rPr>
          <w:szCs w:val="24"/>
          <w:lang w:val="fi-FI"/>
        </w:rPr>
        <w:t>SaltStack</w:t>
      </w:r>
    </w:p>
    <w:p w14:paraId="714B9D39" w14:textId="626F5BC8" w:rsidR="0095712C" w:rsidRDefault="00CB4C84" w:rsidP="0095712C">
      <w:pPr>
        <w:pStyle w:val="perus"/>
        <w:rPr>
          <w:szCs w:val="24"/>
          <w:lang w:val="fi-FI"/>
        </w:rPr>
      </w:pPr>
      <w:r>
        <w:rPr>
          <w:szCs w:val="24"/>
          <w:lang w:val="fi-FI"/>
        </w:rPr>
        <w:t>’’</w:t>
      </w:r>
      <w:r w:rsidR="00ED657F">
        <w:rPr>
          <w:szCs w:val="24"/>
          <w:lang w:val="fi-FI"/>
        </w:rPr>
        <w:t>Tutorial</w:t>
      </w:r>
      <w:r>
        <w:rPr>
          <w:szCs w:val="24"/>
          <w:lang w:val="fi-FI"/>
        </w:rPr>
        <w:t>’’</w:t>
      </w:r>
    </w:p>
    <w:p w14:paraId="64273025" w14:textId="19549B75" w:rsidR="00CB4C84" w:rsidRDefault="00CB4C84" w:rsidP="00CB4C84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SaltStackin konfigurointi hallinta mahdollistaa sovelluksien, tiedostojen ja muitten asetuksien määrittelyn tietylle systeemille. Systeemiä verrataan jatkuvasti konfiguraatioon ja muutoksia tehdään tarvittaessa.</w:t>
      </w:r>
    </w:p>
    <w:p w14:paraId="5DDC95D8" w14:textId="5629067D" w:rsidR="00CB4C84" w:rsidRDefault="00ED657F" w:rsidP="00CB4C84">
      <w:pPr>
        <w:pStyle w:val="perus"/>
        <w:numPr>
          <w:ilvl w:val="0"/>
          <w:numId w:val="4"/>
        </w:numPr>
        <w:rPr>
          <w:szCs w:val="24"/>
          <w:lang w:val="fi-FI"/>
        </w:rPr>
      </w:pPr>
      <w:r w:rsidRPr="00ED657F">
        <w:rPr>
          <w:szCs w:val="24"/>
          <w:lang w:val="fi-FI"/>
        </w:rPr>
        <w:t xml:space="preserve">Salt state funktio </w:t>
      </w:r>
      <w:r>
        <w:rPr>
          <w:szCs w:val="24"/>
          <w:lang w:val="fi-FI"/>
        </w:rPr>
        <w:t>’’</w:t>
      </w:r>
      <w:r w:rsidRPr="00ED657F">
        <w:rPr>
          <w:szCs w:val="24"/>
          <w:lang w:val="fi-FI"/>
        </w:rPr>
        <w:t>dokumentit</w:t>
      </w:r>
      <w:r>
        <w:rPr>
          <w:szCs w:val="24"/>
          <w:lang w:val="fi-FI"/>
        </w:rPr>
        <w:t>’’</w:t>
      </w:r>
      <w:r w:rsidRPr="00ED657F">
        <w:rPr>
          <w:szCs w:val="24"/>
          <w:lang w:val="fi-FI"/>
        </w:rPr>
        <w:t xml:space="preserve"> ova</w:t>
      </w:r>
      <w:r>
        <w:rPr>
          <w:szCs w:val="24"/>
          <w:lang w:val="fi-FI"/>
        </w:rPr>
        <w:t>t paras paikka käytettävissä olevien funktioiden ja argumenttien löytämiseksi</w:t>
      </w:r>
    </w:p>
    <w:p w14:paraId="7EEAC44B" w14:textId="77777777" w:rsidR="00ED657F" w:rsidRDefault="00ED657F" w:rsidP="00ED657F">
      <w:pPr>
        <w:pStyle w:val="perus"/>
        <w:ind w:left="720"/>
        <w:rPr>
          <w:szCs w:val="24"/>
          <w:lang w:val="fi-FI"/>
        </w:rPr>
      </w:pPr>
    </w:p>
    <w:p w14:paraId="671249A9" w14:textId="14789953" w:rsidR="00ED657F" w:rsidRDefault="00ED657F" w:rsidP="00ED657F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Funktiot ovat SaltStackin tärkeimmät hallintakeinot</w:t>
      </w:r>
    </w:p>
    <w:p w14:paraId="229969BA" w14:textId="77777777" w:rsidR="00ED657F" w:rsidRDefault="00ED657F" w:rsidP="00ED657F">
      <w:pPr>
        <w:pStyle w:val="Luettelokappale"/>
        <w:rPr>
          <w:szCs w:val="24"/>
        </w:rPr>
      </w:pPr>
    </w:p>
    <w:p w14:paraId="630ADAC3" w14:textId="35630088" w:rsidR="00ED657F" w:rsidRDefault="00F446A1" w:rsidP="00ED657F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Funktiot ovat erittäin monipuolisia. Niiden avulla voidaan esim. luoda hakemistoja, määrittää palveluja, lisätä käyttäjiä ja ajaa ’execution’ funktioita.</w:t>
      </w:r>
    </w:p>
    <w:p w14:paraId="41B3161C" w14:textId="77777777" w:rsidR="00264B6E" w:rsidRDefault="00264B6E" w:rsidP="00264B6E">
      <w:pPr>
        <w:pStyle w:val="Luettelokappale"/>
        <w:rPr>
          <w:szCs w:val="24"/>
        </w:rPr>
      </w:pPr>
    </w:p>
    <w:p w14:paraId="32182298" w14:textId="21ECCBAF" w:rsidR="00264B6E" w:rsidRDefault="00264B6E" w:rsidP="00ED657F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Funktiot koostuvat ID:stä, moduuli funktiosta ja argumenteistä</w:t>
      </w:r>
    </w:p>
    <w:p w14:paraId="77CAB0DA" w14:textId="77777777" w:rsidR="00264B6E" w:rsidRDefault="00264B6E" w:rsidP="00264B6E">
      <w:pPr>
        <w:pStyle w:val="Luettelokappale"/>
        <w:rPr>
          <w:szCs w:val="24"/>
        </w:rPr>
      </w:pPr>
    </w:p>
    <w:p w14:paraId="144EC5D4" w14:textId="5D7335A2" w:rsidR="00264B6E" w:rsidRDefault="00264B6E" w:rsidP="00ED657F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Saltissa on sisäänrakennettu palvelin, jonka avulla voidaan siirtää tiedostoja/hakemistoja halutuille koneille.</w:t>
      </w:r>
    </w:p>
    <w:p w14:paraId="27DD7E8A" w14:textId="5FAF42E4" w:rsidR="00264B6E" w:rsidRDefault="00264B6E" w:rsidP="00264B6E">
      <w:pPr>
        <w:pStyle w:val="perus"/>
        <w:rPr>
          <w:szCs w:val="24"/>
          <w:lang w:val="fi-FI"/>
        </w:rPr>
      </w:pPr>
      <w:r>
        <w:rPr>
          <w:szCs w:val="24"/>
          <w:lang w:val="fi-FI"/>
        </w:rPr>
        <w:t>Command Line Basics Revisited</w:t>
      </w:r>
    </w:p>
    <w:p w14:paraId="61A61525" w14:textId="061EB540" w:rsidR="00264B6E" w:rsidRDefault="00264B6E" w:rsidP="00264B6E">
      <w:pPr>
        <w:pStyle w:val="perus"/>
        <w:rPr>
          <w:szCs w:val="24"/>
          <w:lang w:val="fi-FI"/>
        </w:rPr>
      </w:pPr>
    </w:p>
    <w:p w14:paraId="631C0548" w14:textId="1A6887C5" w:rsidR="00264B6E" w:rsidRDefault="003D0950" w:rsidP="00264B6E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Yleisimpiä komentoja liikkumiseen/tutkimiseen esim. pwd, cd</w:t>
      </w:r>
      <w:proofErr w:type="gramStart"/>
      <w:r>
        <w:rPr>
          <w:szCs w:val="24"/>
          <w:lang w:val="fi-FI"/>
        </w:rPr>
        <w:t xml:space="preserve"> ..</w:t>
      </w:r>
      <w:proofErr w:type="gramEnd"/>
      <w:r>
        <w:rPr>
          <w:szCs w:val="24"/>
          <w:lang w:val="fi-FI"/>
        </w:rPr>
        <w:t>, cd [polku], ls ja less [haluttu tiedosto]</w:t>
      </w:r>
    </w:p>
    <w:p w14:paraId="5E436799" w14:textId="2E89F196" w:rsidR="003D0950" w:rsidRDefault="003D0950" w:rsidP="003D0950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Tiedostoja voidaan hallita mm. mkdir, touch, nano ja rm komennoilla.</w:t>
      </w:r>
    </w:p>
    <w:p w14:paraId="7D05C65B" w14:textId="38EAFEA3" w:rsidR="003D0950" w:rsidRDefault="003D0950" w:rsidP="003D0950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/var/log/ hakemistosta löytyy järjestelmälokit. Esimerkiksi. syslog tai error lokeja.</w:t>
      </w:r>
    </w:p>
    <w:p w14:paraId="2A377993" w14:textId="46BF1F30" w:rsidR="00E675C1" w:rsidRDefault="00E675C1" w:rsidP="00E675C1">
      <w:pPr>
        <w:pStyle w:val="perus"/>
        <w:rPr>
          <w:szCs w:val="24"/>
          <w:lang w:val="fi-FI"/>
        </w:rPr>
      </w:pPr>
    </w:p>
    <w:p w14:paraId="2D1C4643" w14:textId="2DE7E258" w:rsidR="00E675C1" w:rsidRDefault="00E675C1" w:rsidP="00E675C1">
      <w:pPr>
        <w:pStyle w:val="perus"/>
        <w:numPr>
          <w:ilvl w:val="0"/>
          <w:numId w:val="5"/>
        </w:numPr>
        <w:rPr>
          <w:szCs w:val="24"/>
          <w:lang w:val="fi-FI"/>
        </w:rPr>
      </w:pPr>
      <w:r w:rsidRPr="00E675C1">
        <w:rPr>
          <w:szCs w:val="24"/>
          <w:lang w:val="fi-FI"/>
        </w:rPr>
        <w:t>cat /etc/os-release komennolla</w:t>
      </w:r>
      <w:r>
        <w:rPr>
          <w:szCs w:val="24"/>
          <w:lang w:val="fi-FI"/>
        </w:rPr>
        <w:t xml:space="preserve"> saadaan tiedot kaikki käyttöjärjestelmään liittyvät tiedot. Itsellä käytössä ’’Debian GNU/Linux 11 (bullseye)’’ Komennolla ’’apt-cache policy salt-common/salt-minion’’ saadaan selville saltin yleinen- ja ’orja’- versio.</w:t>
      </w:r>
    </w:p>
    <w:p w14:paraId="01875BC3" w14:textId="77777777" w:rsidR="00291745" w:rsidRDefault="00291745" w:rsidP="00E675C1">
      <w:pPr>
        <w:pStyle w:val="perus"/>
        <w:numPr>
          <w:ilvl w:val="0"/>
          <w:numId w:val="5"/>
        </w:numPr>
        <w:rPr>
          <w:szCs w:val="24"/>
          <w:lang w:val="fi-FI"/>
        </w:rPr>
      </w:pPr>
      <w:r>
        <w:rPr>
          <w:szCs w:val="24"/>
          <w:lang w:val="fi-FI"/>
        </w:rPr>
        <w:t xml:space="preserve">Aloitetaan luomalla ’’hellojere’’- niminen kansio Salt hakemiston alle. ’’sudo mkdir -p /srv/salt/hellojere/. Tämän jälkeen muokataan tiedoston sisältöä </w:t>
      </w:r>
      <w:r>
        <w:rPr>
          <w:b/>
          <w:bCs/>
          <w:szCs w:val="24"/>
          <w:lang w:val="fi-FI"/>
        </w:rPr>
        <w:t>sudoedit</w:t>
      </w:r>
      <w:r>
        <w:rPr>
          <w:szCs w:val="24"/>
          <w:lang w:val="fi-FI"/>
        </w:rPr>
        <w:t xml:space="preserve"> komennolla: sudoedit /srv/salt/hellojere/init.sls. Kirjoitetaan tiedostoon </w:t>
      </w:r>
    </w:p>
    <w:p w14:paraId="2C26FE33" w14:textId="77777777" w:rsidR="00291745" w:rsidRDefault="00291745" w:rsidP="00291745">
      <w:pPr>
        <w:pStyle w:val="perus"/>
        <w:ind w:left="720"/>
        <w:rPr>
          <w:szCs w:val="24"/>
          <w:lang w:val="fi-FI"/>
        </w:rPr>
      </w:pPr>
    </w:p>
    <w:p w14:paraId="33E304A3" w14:textId="68CA9363" w:rsidR="00C2327F" w:rsidRDefault="00291745" w:rsidP="00291745">
      <w:pPr>
        <w:pStyle w:val="perus"/>
        <w:ind w:left="720"/>
        <w:rPr>
          <w:szCs w:val="24"/>
          <w:lang w:val="fi-FI"/>
        </w:rPr>
      </w:pPr>
      <w:r>
        <w:rPr>
          <w:szCs w:val="24"/>
          <w:lang w:val="fi-FI"/>
        </w:rPr>
        <w:t>/tmp/Hei Saltin Maailma.txt:</w:t>
      </w:r>
    </w:p>
    <w:p w14:paraId="3EA6834C" w14:textId="40878730" w:rsidR="00291745" w:rsidRDefault="00291745" w:rsidP="00291745">
      <w:pPr>
        <w:pStyle w:val="perus"/>
        <w:ind w:left="720"/>
        <w:rPr>
          <w:szCs w:val="24"/>
          <w:lang w:val="fi-FI"/>
        </w:rPr>
      </w:pPr>
      <w:r>
        <w:rPr>
          <w:szCs w:val="24"/>
          <w:lang w:val="fi-FI"/>
        </w:rPr>
        <w:tab/>
      </w:r>
      <w:proofErr w:type="gramStart"/>
      <w:r>
        <w:rPr>
          <w:szCs w:val="24"/>
          <w:lang w:val="fi-FI"/>
        </w:rPr>
        <w:t>file.managed</w:t>
      </w:r>
      <w:proofErr w:type="gramEnd"/>
    </w:p>
    <w:p w14:paraId="2A5A06C5" w14:textId="0971350E" w:rsidR="00291745" w:rsidRDefault="00291745" w:rsidP="00291745">
      <w:pPr>
        <w:pStyle w:val="perus"/>
        <w:ind w:left="720"/>
        <w:rPr>
          <w:szCs w:val="24"/>
          <w:lang w:val="fi-FI"/>
        </w:rPr>
      </w:pPr>
      <w:r>
        <w:rPr>
          <w:szCs w:val="24"/>
          <w:lang w:val="fi-FI"/>
        </w:rPr>
        <w:t xml:space="preserve">Lopuksi luodaan tiedosto saltin avulla: ’’sudo salt-call –local </w:t>
      </w:r>
      <w:proofErr w:type="gramStart"/>
      <w:r>
        <w:rPr>
          <w:szCs w:val="24"/>
          <w:lang w:val="fi-FI"/>
        </w:rPr>
        <w:t>state.apply</w:t>
      </w:r>
      <w:proofErr w:type="gramEnd"/>
      <w:r>
        <w:rPr>
          <w:szCs w:val="24"/>
          <w:lang w:val="fi-FI"/>
        </w:rPr>
        <w:t xml:space="preserve"> hellojere’’ Tiedostossa nähdään ’’new:’’ kohdan alapuolella: ’’file /tmp/Hei Saltin maailma.txt created’’</w:t>
      </w:r>
    </w:p>
    <w:p w14:paraId="1936C80F" w14:textId="59EC7512" w:rsidR="00C2327F" w:rsidRPr="00E31D42" w:rsidRDefault="00C2327F" w:rsidP="00C2327F">
      <w:pPr>
        <w:pStyle w:val="perus"/>
        <w:numPr>
          <w:ilvl w:val="0"/>
          <w:numId w:val="5"/>
        </w:numPr>
        <w:rPr>
          <w:szCs w:val="24"/>
          <w:lang w:val="fi-FI"/>
        </w:rPr>
      </w:pPr>
      <w:r>
        <w:rPr>
          <w:szCs w:val="24"/>
          <w:lang w:val="fi-FI"/>
        </w:rPr>
        <w:lastRenderedPageBreak/>
        <w:t>Koneen</w:t>
      </w:r>
      <w:r w:rsidR="00E31D42">
        <w:rPr>
          <w:szCs w:val="24"/>
          <w:lang w:val="fi-FI"/>
        </w:rPr>
        <w:t xml:space="preserve"> kaikki</w:t>
      </w:r>
      <w:r>
        <w:rPr>
          <w:szCs w:val="24"/>
          <w:lang w:val="fi-FI"/>
        </w:rPr>
        <w:t xml:space="preserve"> tiedot saadaan komennolla: ’’sudo salt-call –local </w:t>
      </w:r>
      <w:proofErr w:type="gramStart"/>
      <w:r>
        <w:rPr>
          <w:szCs w:val="24"/>
          <w:lang w:val="fi-FI"/>
        </w:rPr>
        <w:t>grains.items</w:t>
      </w:r>
      <w:proofErr w:type="gramEnd"/>
      <w:r>
        <w:rPr>
          <w:szCs w:val="24"/>
          <w:lang w:val="fi-FI"/>
        </w:rPr>
        <w:t>’’.</w:t>
      </w:r>
      <w:r w:rsidR="00E31D42">
        <w:rPr>
          <w:szCs w:val="24"/>
          <w:lang w:val="fi-FI"/>
        </w:rPr>
        <w:t xml:space="preserve"> ’’Tärkeimpiä’’ saatuja tietoja voivat olla esimerkiksi. verkko osoitteet, käyttöjärjestelmä, salt-versio, ip- osoitteet sekä domain nimi. Esimerkiksi minun koneeni käyttää </w:t>
      </w:r>
      <w:r w:rsidR="00E31D42" w:rsidRPr="00E31D42">
        <w:rPr>
          <w:b/>
          <w:bCs/>
          <w:szCs w:val="24"/>
          <w:lang w:val="fi-FI"/>
        </w:rPr>
        <w:t xml:space="preserve">ipv4: </w:t>
      </w:r>
      <w:r w:rsidR="00E31D42" w:rsidRPr="00E31D42">
        <w:rPr>
          <w:szCs w:val="24"/>
          <w:lang w:val="fi-FI"/>
        </w:rPr>
        <w:t>192.168.32.124</w:t>
      </w:r>
      <w:proofErr w:type="gramStart"/>
      <w:r w:rsidR="00E31D42">
        <w:rPr>
          <w:szCs w:val="24"/>
          <w:lang w:val="fi-FI"/>
        </w:rPr>
        <w:t xml:space="preserve">,  </w:t>
      </w:r>
      <w:r w:rsidR="00E31D42" w:rsidRPr="00E31D42">
        <w:rPr>
          <w:b/>
          <w:bCs/>
          <w:szCs w:val="24"/>
          <w:lang w:val="fi-FI"/>
        </w:rPr>
        <w:t>os</w:t>
      </w:r>
      <w:proofErr w:type="gramEnd"/>
      <w:r w:rsidR="00E31D42" w:rsidRPr="00E31D42">
        <w:rPr>
          <w:b/>
          <w:bCs/>
          <w:szCs w:val="24"/>
          <w:lang w:val="fi-FI"/>
        </w:rPr>
        <w:t>:</w:t>
      </w:r>
      <w:r w:rsidR="00E31D42" w:rsidRPr="00E31D42">
        <w:rPr>
          <w:szCs w:val="24"/>
          <w:lang w:val="fi-FI"/>
        </w:rPr>
        <w:t>debian</w:t>
      </w:r>
      <w:r w:rsidR="00E31D42">
        <w:rPr>
          <w:b/>
          <w:bCs/>
          <w:szCs w:val="24"/>
          <w:lang w:val="fi-FI"/>
        </w:rPr>
        <w:t xml:space="preserve">, saltversion: </w:t>
      </w:r>
      <w:r w:rsidR="00E31D42">
        <w:rPr>
          <w:szCs w:val="24"/>
          <w:lang w:val="fi-FI"/>
        </w:rPr>
        <w:t xml:space="preserve">3002.6 ja </w:t>
      </w:r>
      <w:r w:rsidR="00E31D42" w:rsidRPr="00E31D42">
        <w:rPr>
          <w:b/>
          <w:bCs/>
          <w:szCs w:val="24"/>
          <w:lang w:val="fi-FI"/>
        </w:rPr>
        <w:t>domain</w:t>
      </w:r>
      <w:r w:rsidR="00E31D42">
        <w:rPr>
          <w:szCs w:val="24"/>
          <w:lang w:val="fi-FI"/>
        </w:rPr>
        <w:t>: jereliits</w:t>
      </w:r>
    </w:p>
    <w:p w14:paraId="45BFC950" w14:textId="77777777" w:rsidR="00E31D42" w:rsidRPr="00E31D42" w:rsidRDefault="00E31D42" w:rsidP="00E31D42">
      <w:pPr>
        <w:pStyle w:val="perus"/>
        <w:rPr>
          <w:szCs w:val="24"/>
          <w:lang w:val="fi-FI"/>
        </w:rPr>
      </w:pPr>
    </w:p>
    <w:p w14:paraId="23D06297" w14:textId="15F082AB" w:rsidR="00C2327F" w:rsidRPr="00E31D42" w:rsidRDefault="006C0D3F" w:rsidP="00A355AD">
      <w:pPr>
        <w:pStyle w:val="perus"/>
        <w:numPr>
          <w:ilvl w:val="0"/>
          <w:numId w:val="5"/>
        </w:numPr>
        <w:rPr>
          <w:szCs w:val="24"/>
        </w:rPr>
      </w:pPr>
      <w:r>
        <w:rPr>
          <w:szCs w:val="24"/>
          <w:lang w:val="fi-FI"/>
        </w:rPr>
        <w:t>Komennolla voidaan hakea</w:t>
      </w:r>
      <w:r w:rsidR="00E31D42">
        <w:rPr>
          <w:szCs w:val="24"/>
          <w:lang w:val="fi-FI"/>
        </w:rPr>
        <w:t xml:space="preserve"> myös pelkästään</w:t>
      </w:r>
      <w:r>
        <w:rPr>
          <w:szCs w:val="24"/>
          <w:lang w:val="fi-FI"/>
        </w:rPr>
        <w:t xml:space="preserve"> </w:t>
      </w:r>
      <w:r w:rsidR="00E31D42">
        <w:rPr>
          <w:szCs w:val="24"/>
          <w:lang w:val="fi-FI"/>
        </w:rPr>
        <w:t>tiettyä</w:t>
      </w:r>
      <w:r>
        <w:rPr>
          <w:szCs w:val="24"/>
          <w:lang w:val="fi-FI"/>
        </w:rPr>
        <w:t xml:space="preserve"> informaatio</w:t>
      </w:r>
      <w:r w:rsidR="00E31D42">
        <w:rPr>
          <w:szCs w:val="24"/>
          <w:lang w:val="fi-FI"/>
        </w:rPr>
        <w:t>ta.</w:t>
      </w:r>
      <w:r>
        <w:rPr>
          <w:szCs w:val="24"/>
          <w:lang w:val="fi-FI"/>
        </w:rPr>
        <w:t xml:space="preserve"> </w:t>
      </w:r>
      <w:r w:rsidR="00E31D42">
        <w:rPr>
          <w:szCs w:val="24"/>
          <w:lang w:val="fi-FI"/>
        </w:rPr>
        <w:t xml:space="preserve">Luodaan </w:t>
      </w:r>
      <w:proofErr w:type="gramStart"/>
      <w:r w:rsidR="00E31D42">
        <w:rPr>
          <w:szCs w:val="24"/>
          <w:lang w:val="fi-FI"/>
        </w:rPr>
        <w:t>komento</w:t>
      </w:r>
      <w:proofErr w:type="gramEnd"/>
      <w:r w:rsidR="00E31D42">
        <w:rPr>
          <w:szCs w:val="24"/>
          <w:lang w:val="fi-FI"/>
        </w:rPr>
        <w:t xml:space="preserve"> joka listaa:</w:t>
      </w:r>
      <w:r>
        <w:rPr>
          <w:szCs w:val="24"/>
          <w:lang w:val="fi-FI"/>
        </w:rPr>
        <w:t xml:space="preserve"> käyttöjärjestelmä</w:t>
      </w:r>
      <w:r w:rsidR="00E31D42">
        <w:rPr>
          <w:szCs w:val="24"/>
          <w:lang w:val="fi-FI"/>
        </w:rPr>
        <w:t>n</w:t>
      </w:r>
      <w:r>
        <w:rPr>
          <w:szCs w:val="24"/>
          <w:lang w:val="fi-FI"/>
        </w:rPr>
        <w:t>, dns</w:t>
      </w:r>
      <w:r w:rsidR="00E31D42">
        <w:rPr>
          <w:szCs w:val="24"/>
          <w:lang w:val="fi-FI"/>
        </w:rPr>
        <w:t>-</w:t>
      </w:r>
      <w:r>
        <w:rPr>
          <w:szCs w:val="24"/>
          <w:lang w:val="fi-FI"/>
        </w:rPr>
        <w:t xml:space="preserve"> palveli</w:t>
      </w:r>
      <w:r w:rsidR="00E31D42">
        <w:rPr>
          <w:szCs w:val="24"/>
          <w:lang w:val="fi-FI"/>
        </w:rPr>
        <w:t>ntiedot,</w:t>
      </w:r>
      <w:r>
        <w:rPr>
          <w:szCs w:val="24"/>
          <w:lang w:val="fi-FI"/>
        </w:rPr>
        <w:t xml:space="preserve"> ipv4 tiedot</w:t>
      </w:r>
      <w:r w:rsidR="00E31D42">
        <w:rPr>
          <w:szCs w:val="24"/>
          <w:lang w:val="fi-FI"/>
        </w:rPr>
        <w:t>, saltversion ja domain nimen.</w:t>
      </w:r>
      <w:r>
        <w:rPr>
          <w:szCs w:val="24"/>
          <w:lang w:val="fi-FI"/>
        </w:rPr>
        <w:t xml:space="preserve"> </w:t>
      </w:r>
      <w:r w:rsidRPr="00E31D42">
        <w:rPr>
          <w:szCs w:val="24"/>
        </w:rPr>
        <w:t xml:space="preserve">Tässä </w:t>
      </w:r>
      <w:proofErr w:type="gramStart"/>
      <w:r w:rsidRPr="00E31D42">
        <w:rPr>
          <w:szCs w:val="24"/>
        </w:rPr>
        <w:t>tapauksessa ’</w:t>
      </w:r>
      <w:proofErr w:type="gramEnd"/>
      <w:r w:rsidRPr="00E31D42">
        <w:rPr>
          <w:szCs w:val="24"/>
        </w:rPr>
        <w:t>’sudo salt-call local grains.item os dns ipv4</w:t>
      </w:r>
      <w:r w:rsidR="00E31D42" w:rsidRPr="00E31D42">
        <w:rPr>
          <w:szCs w:val="24"/>
        </w:rPr>
        <w:t xml:space="preserve"> saltversion do</w:t>
      </w:r>
      <w:r w:rsidR="00E31D42">
        <w:rPr>
          <w:szCs w:val="24"/>
        </w:rPr>
        <w:t>main</w:t>
      </w:r>
      <w:r w:rsidRPr="00E31D42">
        <w:rPr>
          <w:szCs w:val="24"/>
        </w:rPr>
        <w:t>’’</w:t>
      </w:r>
    </w:p>
    <w:p w14:paraId="6F700017" w14:textId="16D417BD" w:rsidR="00C2327F" w:rsidRDefault="00751F14" w:rsidP="00C2327F">
      <w:pPr>
        <w:pStyle w:val="perus"/>
        <w:numPr>
          <w:ilvl w:val="0"/>
          <w:numId w:val="5"/>
        </w:numPr>
        <w:rPr>
          <w:szCs w:val="24"/>
          <w:lang w:val="fi-FI"/>
        </w:rPr>
      </w:pPr>
      <w:r w:rsidRPr="00751F14">
        <w:rPr>
          <w:szCs w:val="24"/>
          <w:lang w:val="fi-FI"/>
        </w:rPr>
        <w:t>Luodaan oma konfiguraatio, jossa o</w:t>
      </w:r>
      <w:r>
        <w:rPr>
          <w:szCs w:val="24"/>
          <w:lang w:val="fi-FI"/>
        </w:rPr>
        <w:t xml:space="preserve">n useampia tilafunktiota samassa tiedostossa. Aloitetaan luomalla kansio, jonka sisälle tiedosto: ’’sudo mkdir /srv/salt/omakoodi’’ </w:t>
      </w:r>
      <w:r>
        <w:rPr>
          <w:b/>
          <w:bCs/>
          <w:szCs w:val="24"/>
          <w:lang w:val="fi-FI"/>
        </w:rPr>
        <w:t xml:space="preserve">ja </w:t>
      </w:r>
      <w:r>
        <w:rPr>
          <w:szCs w:val="24"/>
          <w:lang w:val="fi-FI"/>
        </w:rPr>
        <w:t>’’sudoedit /srv/salt/omakoodi/init.sls’’ tiedoston sisälle:</w:t>
      </w:r>
    </w:p>
    <w:p w14:paraId="619F6914" w14:textId="7A44D177" w:rsidR="00751F14" w:rsidRDefault="00751F14" w:rsidP="00751F14">
      <w:pPr>
        <w:pStyle w:val="perus"/>
        <w:ind w:left="360"/>
        <w:rPr>
          <w:szCs w:val="24"/>
          <w:lang w:val="fi-FI"/>
        </w:rPr>
      </w:pPr>
      <w:r>
        <w:rPr>
          <w:szCs w:val="24"/>
          <w:lang w:val="fi-FI"/>
        </w:rPr>
        <w:t>Asenna apache2 ja varmista että se on käynnissä:</w:t>
      </w:r>
    </w:p>
    <w:p w14:paraId="581417F1" w14:textId="2ADE7904" w:rsidR="00751F14" w:rsidRPr="00284B05" w:rsidRDefault="00751F14" w:rsidP="00751F14">
      <w:pPr>
        <w:pStyle w:val="perus"/>
        <w:ind w:left="360"/>
        <w:rPr>
          <w:szCs w:val="24"/>
        </w:rPr>
      </w:pPr>
      <w:r>
        <w:rPr>
          <w:szCs w:val="24"/>
          <w:lang w:val="fi-FI"/>
        </w:rPr>
        <w:t xml:space="preserve">  </w:t>
      </w:r>
      <w:proofErr w:type="gramStart"/>
      <w:r w:rsidRPr="00284B05">
        <w:rPr>
          <w:szCs w:val="24"/>
        </w:rPr>
        <w:t>pkg.installed</w:t>
      </w:r>
      <w:proofErr w:type="gramEnd"/>
      <w:r w:rsidRPr="00284B05">
        <w:rPr>
          <w:szCs w:val="24"/>
        </w:rPr>
        <w:t>:</w:t>
      </w:r>
    </w:p>
    <w:p w14:paraId="33D54D52" w14:textId="4FD6A72A" w:rsidR="00751F14" w:rsidRPr="00284B05" w:rsidRDefault="00751F14" w:rsidP="00751F14">
      <w:pPr>
        <w:pStyle w:val="perus"/>
        <w:ind w:left="720"/>
        <w:rPr>
          <w:szCs w:val="24"/>
        </w:rPr>
      </w:pPr>
      <w:r w:rsidRPr="00284B05">
        <w:rPr>
          <w:szCs w:val="24"/>
        </w:rPr>
        <w:t>-name: apache2</w:t>
      </w:r>
    </w:p>
    <w:p w14:paraId="0F560B56" w14:textId="2C7E5B5F" w:rsidR="00751F14" w:rsidRPr="00284B05" w:rsidRDefault="00751F14" w:rsidP="00751F14">
      <w:pPr>
        <w:pStyle w:val="perus"/>
        <w:ind w:left="360"/>
        <w:rPr>
          <w:szCs w:val="24"/>
        </w:rPr>
      </w:pPr>
      <w:r w:rsidRPr="00284B05">
        <w:rPr>
          <w:szCs w:val="24"/>
        </w:rPr>
        <w:t xml:space="preserve">  </w:t>
      </w:r>
      <w:proofErr w:type="gramStart"/>
      <w:r w:rsidRPr="00284B05">
        <w:rPr>
          <w:szCs w:val="24"/>
        </w:rPr>
        <w:t>service.running</w:t>
      </w:r>
      <w:proofErr w:type="gramEnd"/>
      <w:r w:rsidRPr="00284B05">
        <w:rPr>
          <w:szCs w:val="24"/>
        </w:rPr>
        <w:t>:</w:t>
      </w:r>
    </w:p>
    <w:p w14:paraId="06841B3D" w14:textId="0C2549E7" w:rsidR="00751F14" w:rsidRPr="00284B05" w:rsidRDefault="00751F14" w:rsidP="00751F14">
      <w:pPr>
        <w:pStyle w:val="perus"/>
        <w:ind w:left="720"/>
        <w:rPr>
          <w:szCs w:val="24"/>
        </w:rPr>
      </w:pPr>
      <w:r w:rsidRPr="00284B05">
        <w:rPr>
          <w:szCs w:val="24"/>
        </w:rPr>
        <w:t>-name: apache2</w:t>
      </w:r>
    </w:p>
    <w:p w14:paraId="0D90CE74" w14:textId="521015DD" w:rsidR="00751F14" w:rsidRPr="00751F14" w:rsidRDefault="00751F14" w:rsidP="00751F14">
      <w:pPr>
        <w:pStyle w:val="perus"/>
        <w:ind w:left="720"/>
        <w:rPr>
          <w:szCs w:val="24"/>
          <w:lang w:val="fi-FI"/>
        </w:rPr>
      </w:pPr>
      <w:r w:rsidRPr="00751F14">
        <w:rPr>
          <w:szCs w:val="24"/>
          <w:lang w:val="fi-FI"/>
        </w:rPr>
        <w:t xml:space="preserve">Lopuksi ’’sudo salt-call –local </w:t>
      </w:r>
      <w:proofErr w:type="gramStart"/>
      <w:r w:rsidRPr="00751F14">
        <w:rPr>
          <w:szCs w:val="24"/>
          <w:lang w:val="fi-FI"/>
        </w:rPr>
        <w:t>state.apply</w:t>
      </w:r>
      <w:proofErr w:type="gramEnd"/>
      <w:r w:rsidRPr="00751F14">
        <w:rPr>
          <w:szCs w:val="24"/>
          <w:lang w:val="fi-FI"/>
        </w:rPr>
        <w:t xml:space="preserve"> omakoodi’’ , jonka tulokse</w:t>
      </w:r>
      <w:r>
        <w:rPr>
          <w:szCs w:val="24"/>
          <w:lang w:val="fi-FI"/>
        </w:rPr>
        <w:t>na</w:t>
      </w:r>
      <w:r w:rsidR="008E0674">
        <w:rPr>
          <w:szCs w:val="24"/>
          <w:lang w:val="fi-FI"/>
        </w:rPr>
        <w:t xml:space="preserve"> konfiguraatio tarkistaa onko apache2 käynnissä ja asennettuna paikallisella koneella.</w:t>
      </w:r>
    </w:p>
    <w:p w14:paraId="68502F73" w14:textId="77777777" w:rsidR="00751F14" w:rsidRPr="00751F14" w:rsidRDefault="00751F14" w:rsidP="00751F14">
      <w:pPr>
        <w:pStyle w:val="perus"/>
        <w:rPr>
          <w:szCs w:val="24"/>
          <w:lang w:val="fi-FI"/>
        </w:rPr>
      </w:pPr>
    </w:p>
    <w:p w14:paraId="00886BB9" w14:textId="1EAFB4ED" w:rsidR="00C2327F" w:rsidRDefault="00C2327F" w:rsidP="00C2327F">
      <w:pPr>
        <w:pStyle w:val="perus"/>
        <w:numPr>
          <w:ilvl w:val="0"/>
          <w:numId w:val="5"/>
        </w:numPr>
        <w:rPr>
          <w:szCs w:val="24"/>
        </w:rPr>
      </w:pPr>
      <w:r>
        <w:rPr>
          <w:szCs w:val="24"/>
        </w:rPr>
        <w:t>–</w:t>
      </w:r>
    </w:p>
    <w:p w14:paraId="117DC69E" w14:textId="23AE05D3" w:rsidR="00C2327F" w:rsidRDefault="00284B05" w:rsidP="00C2327F">
      <w:pPr>
        <w:pStyle w:val="perus"/>
        <w:numPr>
          <w:ilvl w:val="0"/>
          <w:numId w:val="5"/>
        </w:numPr>
        <w:rPr>
          <w:szCs w:val="24"/>
          <w:lang w:val="fi-FI"/>
        </w:rPr>
      </w:pPr>
      <w:proofErr w:type="gramStart"/>
      <w:r w:rsidRPr="00284B05">
        <w:rPr>
          <w:szCs w:val="24"/>
          <w:lang w:val="fi-FI"/>
        </w:rPr>
        <w:t>pkg.latest</w:t>
      </w:r>
      <w:proofErr w:type="gramEnd"/>
      <w:r w:rsidRPr="00284B05">
        <w:rPr>
          <w:szCs w:val="24"/>
          <w:lang w:val="fi-FI"/>
        </w:rPr>
        <w:t xml:space="preserve"> komennolla voidaan varmistaa e</w:t>
      </w:r>
      <w:r>
        <w:rPr>
          <w:szCs w:val="24"/>
          <w:lang w:val="fi-FI"/>
        </w:rPr>
        <w:t>ttä valittu paketti on asennettu ja siitä on käytössä viimeisin versio. Tilafunktio siis tarvittaessa asentaa ja päivittää uusimpaan versioon.</w:t>
      </w:r>
    </w:p>
    <w:p w14:paraId="66223E53" w14:textId="254EBD2D" w:rsidR="00284B05" w:rsidRDefault="00153B81" w:rsidP="00C2327F">
      <w:pPr>
        <w:pStyle w:val="perus"/>
        <w:numPr>
          <w:ilvl w:val="0"/>
          <w:numId w:val="5"/>
        </w:numPr>
        <w:rPr>
          <w:szCs w:val="24"/>
          <w:lang w:val="fi-FI"/>
        </w:rPr>
      </w:pPr>
      <w:proofErr w:type="gramStart"/>
      <w:r>
        <w:rPr>
          <w:szCs w:val="24"/>
          <w:lang w:val="fi-FI"/>
        </w:rPr>
        <w:t>file.exists</w:t>
      </w:r>
      <w:proofErr w:type="gramEnd"/>
      <w:r w:rsidR="009A5B62">
        <w:rPr>
          <w:szCs w:val="24"/>
          <w:lang w:val="fi-FI"/>
        </w:rPr>
        <w:t xml:space="preserve"> komennolla voidaan varmistaa, että tietty tiedosto on olemassa. Haluttu polku on ilmoitettava absoluuttisella polulla esim. ’’…. </w:t>
      </w:r>
      <w:proofErr w:type="gramStart"/>
      <w:r w:rsidR="009A5B62">
        <w:rPr>
          <w:szCs w:val="24"/>
          <w:lang w:val="fi-FI"/>
        </w:rPr>
        <w:t>file.exists</w:t>
      </w:r>
      <w:proofErr w:type="gramEnd"/>
      <w:r w:rsidR="009A5B62">
        <w:rPr>
          <w:szCs w:val="24"/>
          <w:lang w:val="fi-FI"/>
        </w:rPr>
        <w:t xml:space="preserve"> /home/jereliits/public_html’’</w:t>
      </w:r>
    </w:p>
    <w:p w14:paraId="58BC2B4E" w14:textId="57AA25EE" w:rsidR="009A5B62" w:rsidRDefault="009A5B62" w:rsidP="00C2327F">
      <w:pPr>
        <w:pStyle w:val="perus"/>
        <w:numPr>
          <w:ilvl w:val="0"/>
          <w:numId w:val="5"/>
        </w:numPr>
        <w:rPr>
          <w:szCs w:val="24"/>
          <w:lang w:val="fi-FI"/>
        </w:rPr>
      </w:pPr>
      <w:proofErr w:type="gramStart"/>
      <w:r w:rsidRPr="009A5B62">
        <w:rPr>
          <w:szCs w:val="24"/>
          <w:lang w:val="fi-FI"/>
        </w:rPr>
        <w:t>service.masked</w:t>
      </w:r>
      <w:proofErr w:type="gramEnd"/>
      <w:r w:rsidRPr="009A5B62">
        <w:rPr>
          <w:szCs w:val="24"/>
          <w:lang w:val="fi-FI"/>
        </w:rPr>
        <w:t xml:space="preserve"> / service.unmasked komennoilla voidaan </w:t>
      </w:r>
      <w:r>
        <w:rPr>
          <w:szCs w:val="24"/>
          <w:lang w:val="fi-FI"/>
        </w:rPr>
        <w:t>muokata palvelun käytettävyyttä. Masked tilassa palvelua ei voida käynnistää.</w:t>
      </w:r>
    </w:p>
    <w:p w14:paraId="0639BF54" w14:textId="77777777" w:rsidR="006C1E38" w:rsidRDefault="00A1530F" w:rsidP="00C2327F">
      <w:pPr>
        <w:pStyle w:val="perus"/>
        <w:numPr>
          <w:ilvl w:val="0"/>
          <w:numId w:val="5"/>
        </w:numPr>
        <w:rPr>
          <w:szCs w:val="24"/>
          <w:lang w:val="fi-FI"/>
        </w:rPr>
      </w:pPr>
      <w:r>
        <w:rPr>
          <w:szCs w:val="24"/>
          <w:lang w:val="fi-FI"/>
        </w:rPr>
        <w:t xml:space="preserve">Luodaan user funktiolla komento, joka luo käyttäjät Matti ja Pekka, näille kotihakemistot </w:t>
      </w:r>
      <w:r w:rsidR="006C1E38">
        <w:rPr>
          <w:szCs w:val="24"/>
          <w:lang w:val="fi-FI"/>
        </w:rPr>
        <w:t xml:space="preserve">ja siten, että heidän nimensä ovat uniikit. Ensin ’’sudo mkdir -p /srv/salt/käyttäjät’’ sitten ’’sudoedit /srv/salt/käyttäjät/init.sls’’ Tiedostoon kirjoitetaan: </w:t>
      </w:r>
    </w:p>
    <w:p w14:paraId="357E0EA0" w14:textId="3EFC8E3C" w:rsidR="009A5B62" w:rsidRDefault="006C1E38" w:rsidP="006C1E38">
      <w:pPr>
        <w:pStyle w:val="perus"/>
        <w:ind w:left="720"/>
        <w:rPr>
          <w:szCs w:val="24"/>
          <w:lang w:val="fi-FI"/>
        </w:rPr>
      </w:pPr>
      <w:r>
        <w:rPr>
          <w:szCs w:val="24"/>
          <w:lang w:val="fi-FI"/>
        </w:rPr>
        <w:t xml:space="preserve">’’ </w:t>
      </w:r>
      <w:r w:rsidR="001C1C87">
        <w:rPr>
          <w:szCs w:val="24"/>
          <w:lang w:val="fi-FI"/>
        </w:rPr>
        <w:t>Luodaan Pekalle ja Matille käyttäjät</w:t>
      </w:r>
      <w:r>
        <w:rPr>
          <w:szCs w:val="24"/>
          <w:lang w:val="fi-FI"/>
        </w:rPr>
        <w:t>:</w:t>
      </w:r>
    </w:p>
    <w:p w14:paraId="608486D4" w14:textId="600FC801" w:rsidR="006C1E38" w:rsidRDefault="006C1E38" w:rsidP="006C1E38">
      <w:pPr>
        <w:pStyle w:val="perus"/>
        <w:ind w:left="720"/>
        <w:rPr>
          <w:szCs w:val="24"/>
          <w:lang w:val="fi-FI"/>
        </w:rPr>
      </w:pPr>
      <w:r>
        <w:rPr>
          <w:szCs w:val="24"/>
          <w:lang w:val="fi-FI"/>
        </w:rPr>
        <w:t xml:space="preserve">  </w:t>
      </w:r>
      <w:proofErr w:type="gramStart"/>
      <w:r>
        <w:rPr>
          <w:szCs w:val="24"/>
          <w:lang w:val="fi-FI"/>
        </w:rPr>
        <w:t>user.present</w:t>
      </w:r>
      <w:proofErr w:type="gramEnd"/>
      <w:r>
        <w:rPr>
          <w:szCs w:val="24"/>
          <w:lang w:val="fi-FI"/>
        </w:rPr>
        <w:t>:</w:t>
      </w:r>
    </w:p>
    <w:p w14:paraId="5878C220" w14:textId="65383954" w:rsidR="006C1E38" w:rsidRDefault="006C1E38" w:rsidP="006C1E38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name: pekka</w:t>
      </w:r>
      <w:r w:rsidR="00EB69A0">
        <w:rPr>
          <w:szCs w:val="24"/>
          <w:lang w:val="fi-FI"/>
        </w:rPr>
        <w:t>HMaU</w:t>
      </w:r>
    </w:p>
    <w:p w14:paraId="31EFE702" w14:textId="3460D88F" w:rsidR="006C1E38" w:rsidRDefault="006C1E38" w:rsidP="006C1E38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home: /home/pekka</w:t>
      </w:r>
    </w:p>
    <w:p w14:paraId="0260A7AA" w14:textId="4E2CA427" w:rsidR="006C1E38" w:rsidRDefault="006C1E38" w:rsidP="006C1E38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unique: True</w:t>
      </w:r>
    </w:p>
    <w:p w14:paraId="21A23E5E" w14:textId="052047C9" w:rsidR="006C1E38" w:rsidRDefault="006C1E38" w:rsidP="006C1E38">
      <w:pPr>
        <w:pStyle w:val="perus"/>
        <w:ind w:left="720"/>
        <w:rPr>
          <w:szCs w:val="24"/>
          <w:lang w:val="fi-FI"/>
        </w:rPr>
      </w:pPr>
      <w:proofErr w:type="gramStart"/>
      <w:r>
        <w:rPr>
          <w:szCs w:val="24"/>
          <w:lang w:val="fi-FI"/>
        </w:rPr>
        <w:t>user.present</w:t>
      </w:r>
      <w:proofErr w:type="gramEnd"/>
      <w:r>
        <w:rPr>
          <w:szCs w:val="24"/>
          <w:lang w:val="fi-FI"/>
        </w:rPr>
        <w:t>:</w:t>
      </w:r>
    </w:p>
    <w:p w14:paraId="426E9075" w14:textId="4385B9D9" w:rsidR="006C1E38" w:rsidRDefault="006C1E38" w:rsidP="006C1E38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name: matti</w:t>
      </w:r>
    </w:p>
    <w:p w14:paraId="7C379671" w14:textId="4C4D7955" w:rsidR="006C1E38" w:rsidRDefault="006C1E38" w:rsidP="006C1E38">
      <w:pPr>
        <w:pStyle w:val="perus"/>
        <w:numPr>
          <w:ilvl w:val="0"/>
          <w:numId w:val="4"/>
        </w:numPr>
        <w:rPr>
          <w:szCs w:val="24"/>
          <w:lang w:val="fi-FI"/>
        </w:rPr>
      </w:pPr>
      <w:r>
        <w:rPr>
          <w:szCs w:val="24"/>
          <w:lang w:val="fi-FI"/>
        </w:rPr>
        <w:t>home: /home/matti</w:t>
      </w:r>
    </w:p>
    <w:p w14:paraId="5334A1BF" w14:textId="025335A5" w:rsidR="006C1E38" w:rsidRPr="009A5B62" w:rsidRDefault="006C1E38" w:rsidP="006C1E38">
      <w:pPr>
        <w:pStyle w:val="perus"/>
        <w:numPr>
          <w:ilvl w:val="0"/>
          <w:numId w:val="4"/>
        </w:numPr>
        <w:rPr>
          <w:szCs w:val="24"/>
          <w:lang w:val="fi-FI"/>
        </w:rPr>
      </w:pPr>
      <w:proofErr w:type="gramStart"/>
      <w:r>
        <w:rPr>
          <w:szCs w:val="24"/>
          <w:lang w:val="fi-FI"/>
        </w:rPr>
        <w:t>unique:True</w:t>
      </w:r>
      <w:proofErr w:type="gramEnd"/>
    </w:p>
    <w:sectPr w:rsidR="006C1E38" w:rsidRPr="009A5B62" w:rsidSect="00DC15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9339" w14:textId="77777777" w:rsidR="006C5410" w:rsidRDefault="006C5410" w:rsidP="009E4FE5">
      <w:pPr>
        <w:spacing w:after="0" w:line="240" w:lineRule="auto"/>
      </w:pPr>
      <w:r>
        <w:separator/>
      </w:r>
    </w:p>
  </w:endnote>
  <w:endnote w:type="continuationSeparator" w:id="0">
    <w:p w14:paraId="44E91060" w14:textId="77777777" w:rsidR="006C5410" w:rsidRDefault="006C5410" w:rsidP="009E4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27A9" w14:textId="77777777" w:rsidR="0072407E" w:rsidRDefault="0072407E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1432" w14:textId="77777777" w:rsidR="0072407E" w:rsidRDefault="0072407E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5FB6" w14:textId="77777777" w:rsidR="0072407E" w:rsidRDefault="0072407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1331" w14:textId="77777777" w:rsidR="006C5410" w:rsidRDefault="006C5410" w:rsidP="009E4FE5">
      <w:pPr>
        <w:spacing w:after="0" w:line="240" w:lineRule="auto"/>
      </w:pPr>
      <w:r>
        <w:separator/>
      </w:r>
    </w:p>
  </w:footnote>
  <w:footnote w:type="continuationSeparator" w:id="0">
    <w:p w14:paraId="132FC830" w14:textId="77777777" w:rsidR="006C5410" w:rsidRDefault="006C5410" w:rsidP="009E4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8079" w14:textId="77777777" w:rsidR="0072407E" w:rsidRDefault="0072407E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023" w14:textId="071BAB75" w:rsidR="007B5E7F" w:rsidRPr="0072407E" w:rsidRDefault="00FE2FD4" w:rsidP="00716CDB">
    <w:pPr>
      <w:pStyle w:val="perus"/>
      <w:tabs>
        <w:tab w:val="left" w:pos="5216"/>
        <w:tab w:val="left" w:pos="7825"/>
        <w:tab w:val="left" w:pos="9129"/>
      </w:tabs>
      <w:rPr>
        <w:b/>
        <w:lang w:val="fi-FI"/>
      </w:rPr>
    </w:pPr>
    <w:r w:rsidRPr="0095712C">
      <w:rPr>
        <w:b/>
        <w:lang w:val="fi-FI"/>
      </w:rPr>
      <w:t>Jere Liitsola</w:t>
    </w:r>
    <w:r w:rsidR="009E4FE5" w:rsidRPr="0072407E">
      <w:rPr>
        <w:lang w:val="fi-FI"/>
      </w:rPr>
      <w:tab/>
    </w:r>
    <w:r w:rsidR="0072407E" w:rsidRPr="0072407E">
      <w:rPr>
        <w:b/>
        <w:lang w:val="fi-FI"/>
      </w:rPr>
      <w:t>A</w:t>
    </w:r>
    <w:r w:rsidR="0072407E">
      <w:rPr>
        <w:b/>
        <w:lang w:val="fi-FI"/>
      </w:rPr>
      <w:t>ihe</w:t>
    </w:r>
    <w:r w:rsidR="009E4FE5" w:rsidRPr="0072407E">
      <w:rPr>
        <w:lang w:val="fi-FI"/>
      </w:rPr>
      <w:tab/>
    </w:r>
    <w:r w:rsidR="009E4FE5" w:rsidRPr="0072407E">
      <w:rPr>
        <w:lang w:val="fi-FI"/>
      </w:rPr>
      <w:tab/>
    </w:r>
    <w:r w:rsidR="00D73347">
      <w:fldChar w:fldCharType="begin"/>
    </w:r>
    <w:r w:rsidR="00D73347" w:rsidRPr="0072407E">
      <w:rPr>
        <w:lang w:val="fi-FI"/>
      </w:rPr>
      <w:instrText xml:space="preserve"> PAGE   \* MERGEFORMAT </w:instrText>
    </w:r>
    <w:r w:rsidR="00D73347">
      <w:fldChar w:fldCharType="separate"/>
    </w:r>
    <w:r w:rsidR="00D73347" w:rsidRPr="0072407E">
      <w:rPr>
        <w:noProof/>
        <w:lang w:val="fi-FI"/>
      </w:rPr>
      <w:t>1</w:t>
    </w:r>
    <w:r w:rsidR="00D73347">
      <w:fldChar w:fldCharType="end"/>
    </w:r>
    <w:r w:rsidR="00D73347" w:rsidRPr="0072407E">
      <w:rPr>
        <w:lang w:val="fi-FI"/>
      </w:rPr>
      <w:t xml:space="preserve"> (</w:t>
    </w:r>
    <w:r w:rsidR="007B310F">
      <w:fldChar w:fldCharType="begin"/>
    </w:r>
    <w:r w:rsidR="007B310F" w:rsidRPr="0072407E">
      <w:rPr>
        <w:lang w:val="fi-FI"/>
      </w:rPr>
      <w:instrText xml:space="preserve"> SECTIONPAGES   \* MERGEFORMAT </w:instrText>
    </w:r>
    <w:r w:rsidR="007B310F">
      <w:fldChar w:fldCharType="separate"/>
    </w:r>
    <w:r w:rsidR="001C1C87">
      <w:rPr>
        <w:noProof/>
        <w:lang w:val="fi-FI"/>
      </w:rPr>
      <w:t>2</w:t>
    </w:r>
    <w:r w:rsidR="007B310F">
      <w:rPr>
        <w:noProof/>
      </w:rPr>
      <w:fldChar w:fldCharType="end"/>
    </w:r>
    <w:r w:rsidR="00D73347" w:rsidRPr="0072407E">
      <w:rPr>
        <w:lang w:val="fi-FI"/>
      </w:rPr>
      <w:t>)</w:t>
    </w:r>
  </w:p>
  <w:p w14:paraId="2CC8DC2E" w14:textId="77777777" w:rsidR="007B5E7F" w:rsidRPr="0072407E" w:rsidRDefault="007B5E7F" w:rsidP="00716CDB">
    <w:pPr>
      <w:pStyle w:val="perus"/>
      <w:tabs>
        <w:tab w:val="left" w:pos="5216"/>
        <w:tab w:val="left" w:pos="7825"/>
        <w:tab w:val="left" w:pos="9129"/>
      </w:tabs>
      <w:rPr>
        <w:lang w:val="fi-FI"/>
      </w:rPr>
    </w:pPr>
  </w:p>
  <w:p w14:paraId="6B692550" w14:textId="4AC613E4" w:rsidR="009E4FE5" w:rsidRPr="0095712C" w:rsidRDefault="00FE2FD4" w:rsidP="00716CDB">
    <w:pPr>
      <w:pStyle w:val="perus"/>
      <w:tabs>
        <w:tab w:val="left" w:pos="5216"/>
        <w:tab w:val="left" w:pos="7825"/>
        <w:tab w:val="left" w:pos="9129"/>
      </w:tabs>
      <w:rPr>
        <w:lang w:val="fi-FI"/>
      </w:rPr>
    </w:pPr>
    <w:r w:rsidRPr="0095712C">
      <w:rPr>
        <w:lang w:val="fi-FI"/>
      </w:rPr>
      <w:t>00320</w:t>
    </w:r>
    <w:r w:rsidR="009E4FE5" w:rsidRPr="0072407E">
      <w:rPr>
        <w:lang w:val="fi-FI"/>
      </w:rPr>
      <w:t xml:space="preserve"> </w:t>
    </w:r>
    <w:r w:rsidRPr="0095712C">
      <w:rPr>
        <w:lang w:val="fi-FI"/>
      </w:rPr>
      <w:t>Helsinki</w:t>
    </w:r>
  </w:p>
  <w:p w14:paraId="3BC95B02" w14:textId="53C95923" w:rsidR="009E4FE5" w:rsidRPr="0072407E" w:rsidRDefault="009E4FE5" w:rsidP="00716CDB">
    <w:pPr>
      <w:pStyle w:val="perus"/>
      <w:tabs>
        <w:tab w:val="left" w:pos="5216"/>
        <w:tab w:val="left" w:pos="7825"/>
        <w:tab w:val="left" w:pos="9129"/>
      </w:tabs>
      <w:rPr>
        <w:lang w:val="fi-FI"/>
      </w:rPr>
    </w:pPr>
    <w:r w:rsidRPr="0072407E">
      <w:rPr>
        <w:lang w:val="fi-FI"/>
      </w:rPr>
      <w:t>Finland</w:t>
    </w:r>
    <w:r w:rsidRPr="0072407E">
      <w:rPr>
        <w:lang w:val="fi-FI"/>
      </w:rPr>
      <w:tab/>
    </w:r>
    <w:r w:rsidR="00D73347">
      <w:fldChar w:fldCharType="begin"/>
    </w:r>
    <w:r w:rsidR="00D73347">
      <w:instrText xml:space="preserve"> TIME \@ "d.M.yyyy" </w:instrText>
    </w:r>
    <w:r w:rsidR="00D73347">
      <w:fldChar w:fldCharType="separate"/>
    </w:r>
    <w:r w:rsidR="00284B05">
      <w:rPr>
        <w:noProof/>
      </w:rPr>
      <w:t>1.11.2021</w:t>
    </w:r>
    <w:r w:rsidR="00D73347">
      <w:fldChar w:fldCharType="end"/>
    </w:r>
  </w:p>
  <w:p w14:paraId="36B539C3" w14:textId="77777777" w:rsidR="009E4FE5" w:rsidRPr="0072407E" w:rsidRDefault="009E4FE5" w:rsidP="00716CDB">
    <w:pPr>
      <w:pStyle w:val="perus"/>
      <w:tabs>
        <w:tab w:val="left" w:pos="5216"/>
        <w:tab w:val="left" w:pos="7825"/>
        <w:tab w:val="left" w:pos="9129"/>
      </w:tabs>
      <w:rPr>
        <w:lang w:val="fi-FI"/>
      </w:rPr>
    </w:pPr>
  </w:p>
  <w:p w14:paraId="6175C61B" w14:textId="77777777" w:rsidR="009E4FE5" w:rsidRPr="0072407E" w:rsidRDefault="009E4FE5" w:rsidP="00716CDB">
    <w:pPr>
      <w:pStyle w:val="perus"/>
      <w:tabs>
        <w:tab w:val="left" w:pos="5216"/>
        <w:tab w:val="left" w:pos="7825"/>
        <w:tab w:val="left" w:pos="9129"/>
      </w:tabs>
      <w:rPr>
        <w:lang w:val="fi-FI"/>
      </w:rPr>
    </w:pPr>
  </w:p>
  <w:p w14:paraId="7E3DD298" w14:textId="77777777" w:rsidR="009E4FE5" w:rsidRPr="0072407E" w:rsidRDefault="009E4FE5" w:rsidP="00716CDB">
    <w:pPr>
      <w:pStyle w:val="perus"/>
      <w:tabs>
        <w:tab w:val="left" w:pos="5216"/>
        <w:tab w:val="left" w:pos="7825"/>
        <w:tab w:val="left" w:pos="9129"/>
      </w:tabs>
      <w:rPr>
        <w:lang w:val="fi-F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62EF" w14:textId="77777777" w:rsidR="0072407E" w:rsidRDefault="0072407E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E42"/>
    <w:multiLevelType w:val="hybridMultilevel"/>
    <w:tmpl w:val="32429472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75A5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1D5501"/>
    <w:multiLevelType w:val="hybridMultilevel"/>
    <w:tmpl w:val="A1F4937E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C79D1"/>
    <w:multiLevelType w:val="hybridMultilevel"/>
    <w:tmpl w:val="59F0BEA4"/>
    <w:lvl w:ilvl="0" w:tplc="4CB4F0C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A3462"/>
    <w:multiLevelType w:val="hybridMultilevel"/>
    <w:tmpl w:val="C2F275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D4"/>
    <w:rsid w:val="00153B81"/>
    <w:rsid w:val="0019632F"/>
    <w:rsid w:val="001C1C87"/>
    <w:rsid w:val="001E3513"/>
    <w:rsid w:val="002425E5"/>
    <w:rsid w:val="00264B6E"/>
    <w:rsid w:val="00284B05"/>
    <w:rsid w:val="00291745"/>
    <w:rsid w:val="002B77D5"/>
    <w:rsid w:val="003D0950"/>
    <w:rsid w:val="004045EE"/>
    <w:rsid w:val="00427243"/>
    <w:rsid w:val="004B6A12"/>
    <w:rsid w:val="006C0D3F"/>
    <w:rsid w:val="006C1E38"/>
    <w:rsid w:val="006C5410"/>
    <w:rsid w:val="00716CDB"/>
    <w:rsid w:val="0072407E"/>
    <w:rsid w:val="0074755B"/>
    <w:rsid w:val="00751F14"/>
    <w:rsid w:val="0078647F"/>
    <w:rsid w:val="0079681A"/>
    <w:rsid w:val="007B310F"/>
    <w:rsid w:val="007B5E7F"/>
    <w:rsid w:val="007D31C4"/>
    <w:rsid w:val="00873637"/>
    <w:rsid w:val="00877083"/>
    <w:rsid w:val="008E0674"/>
    <w:rsid w:val="009135E1"/>
    <w:rsid w:val="00933D59"/>
    <w:rsid w:val="0095712C"/>
    <w:rsid w:val="009A5B62"/>
    <w:rsid w:val="009E4FE5"/>
    <w:rsid w:val="00A1530F"/>
    <w:rsid w:val="00A27A4A"/>
    <w:rsid w:val="00A355AD"/>
    <w:rsid w:val="00AA638C"/>
    <w:rsid w:val="00B125BE"/>
    <w:rsid w:val="00BF5776"/>
    <w:rsid w:val="00C2327F"/>
    <w:rsid w:val="00CB4C84"/>
    <w:rsid w:val="00CF0944"/>
    <w:rsid w:val="00D73347"/>
    <w:rsid w:val="00DC15B3"/>
    <w:rsid w:val="00E220FD"/>
    <w:rsid w:val="00E31D42"/>
    <w:rsid w:val="00E555FD"/>
    <w:rsid w:val="00E675C1"/>
    <w:rsid w:val="00EB69A0"/>
    <w:rsid w:val="00ED657F"/>
    <w:rsid w:val="00F446A1"/>
    <w:rsid w:val="00FE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F114B"/>
  <w15:chartTrackingRefBased/>
  <w15:docId w15:val="{0F93B640-6D73-41FF-8FED-0AEAA5EC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</w:style>
  <w:style w:type="paragraph" w:styleId="Otsikko1">
    <w:name w:val="heading 1"/>
    <w:basedOn w:val="perus"/>
    <w:next w:val="sisennys"/>
    <w:link w:val="Otsikko1Char"/>
    <w:uiPriority w:val="9"/>
    <w:qFormat/>
    <w:rsid w:val="00716CDB"/>
    <w:pPr>
      <w:keepNext/>
      <w:keepLines/>
      <w:numPr>
        <w:numId w:val="1"/>
      </w:numPr>
      <w:spacing w:after="240"/>
      <w:ind w:left="431" w:hanging="431"/>
      <w:outlineLvl w:val="0"/>
    </w:pPr>
    <w:rPr>
      <w:rFonts w:eastAsiaTheme="majorEastAsia" w:cstheme="majorBidi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rsid w:val="001963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rsid w:val="001963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963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963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963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963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963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963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9E4F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E4FE5"/>
  </w:style>
  <w:style w:type="paragraph" w:styleId="Alatunniste">
    <w:name w:val="footer"/>
    <w:basedOn w:val="Normaali"/>
    <w:link w:val="AlatunnisteChar"/>
    <w:uiPriority w:val="99"/>
    <w:unhideWhenUsed/>
    <w:rsid w:val="009E4F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E4FE5"/>
  </w:style>
  <w:style w:type="paragraph" w:customStyle="1" w:styleId="perus">
    <w:name w:val="perus"/>
    <w:basedOn w:val="Normaali"/>
    <w:link w:val="perusChar"/>
    <w:qFormat/>
    <w:rsid w:val="00B125BE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ys">
    <w:name w:val="sisennys"/>
    <w:basedOn w:val="perus"/>
    <w:link w:val="sisennysChar"/>
    <w:qFormat/>
    <w:rsid w:val="00B125BE"/>
    <w:pPr>
      <w:spacing w:after="240"/>
      <w:ind w:left="2608"/>
    </w:pPr>
  </w:style>
  <w:style w:type="character" w:customStyle="1" w:styleId="perusChar">
    <w:name w:val="perus Char"/>
    <w:basedOn w:val="Kappaleenoletusfontti"/>
    <w:link w:val="perus"/>
    <w:rsid w:val="00B125BE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19632F"/>
    <w:pPr>
      <w:spacing w:after="240"/>
      <w:ind w:left="2608" w:hanging="2608"/>
    </w:pPr>
  </w:style>
  <w:style w:type="character" w:customStyle="1" w:styleId="sisennysChar">
    <w:name w:val="sisennys Char"/>
    <w:basedOn w:val="perusChar"/>
    <w:link w:val="sisennys"/>
    <w:rsid w:val="00B125BE"/>
    <w:rPr>
      <w:rFonts w:ascii="Garamond" w:hAnsi="Garamond"/>
      <w:sz w:val="24"/>
      <w:lang w:val="en-US"/>
    </w:rPr>
  </w:style>
  <w:style w:type="character" w:customStyle="1" w:styleId="Otsikko1Char">
    <w:name w:val="Otsikko 1 Char"/>
    <w:basedOn w:val="Kappaleenoletusfontti"/>
    <w:link w:val="Otsikko1"/>
    <w:uiPriority w:val="9"/>
    <w:rsid w:val="00716CDB"/>
    <w:rPr>
      <w:rFonts w:ascii="Garamond" w:eastAsiaTheme="majorEastAsia" w:hAnsi="Garamond" w:cstheme="majorBidi"/>
      <w:sz w:val="24"/>
      <w:szCs w:val="32"/>
      <w:lang w:val="en-US"/>
    </w:rPr>
  </w:style>
  <w:style w:type="character" w:customStyle="1" w:styleId="riippuvaChar">
    <w:name w:val="riippuva Char"/>
    <w:basedOn w:val="perusChar"/>
    <w:link w:val="riippuva"/>
    <w:rsid w:val="0019632F"/>
    <w:rPr>
      <w:rFonts w:ascii="Garamond" w:hAnsi="Garamond"/>
      <w:sz w:val="24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196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96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963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963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963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963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963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963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uettelokappale">
    <w:name w:val="List Paragraph"/>
    <w:basedOn w:val="Normaali"/>
    <w:uiPriority w:val="34"/>
    <w:rsid w:val="00ED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\Desktop\pohja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pohja2</Template>
  <TotalTime>196</TotalTime>
  <Pages>2</Pages>
  <Words>465</Words>
  <Characters>3767</Characters>
  <Application>Microsoft Office Word</Application>
  <DocSecurity>0</DocSecurity>
  <Lines>31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</dc:creator>
  <cp:keywords/>
  <dc:description/>
  <cp:lastModifiedBy>Jere Liitsola</cp:lastModifiedBy>
  <cp:revision>8</cp:revision>
  <dcterms:created xsi:type="dcterms:W3CDTF">2021-10-30T09:29:00Z</dcterms:created>
  <dcterms:modified xsi:type="dcterms:W3CDTF">2021-11-01T09:11:00Z</dcterms:modified>
</cp:coreProperties>
</file>